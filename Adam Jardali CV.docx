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686893EC" w14:textId="77777777" w:rsidTr="000B32D7">
        <w:tc>
          <w:tcPr>
            <w:tcW w:w="5008" w:type="dxa"/>
            <w:vAlign w:val="bottom"/>
          </w:tcPr>
          <w:p w14:paraId="69175491" w14:textId="1D612039" w:rsidR="00C84833" w:rsidRDefault="004538BD" w:rsidP="000B32D7">
            <w:pPr>
              <w:pStyle w:val="Title"/>
            </w:pPr>
            <w:r>
              <w:t>Adam Jardali</w:t>
            </w:r>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3408DB33" w14:textId="77777777" w:rsidTr="00395B60">
              <w:trPr>
                <w:trHeight w:val="309"/>
              </w:trPr>
              <w:tc>
                <w:tcPr>
                  <w:tcW w:w="3929" w:type="dxa"/>
                  <w:tcMar>
                    <w:top w:w="0" w:type="dxa"/>
                    <w:left w:w="720" w:type="dxa"/>
                    <w:right w:w="29" w:type="dxa"/>
                  </w:tcMar>
                </w:tcPr>
                <w:p w14:paraId="3F1430B8" w14:textId="6348240E" w:rsidR="004E2970" w:rsidRPr="000B32D7" w:rsidRDefault="00C04905" w:rsidP="000B32D7">
                  <w:pPr>
                    <w:pStyle w:val="ContactInfo"/>
                  </w:pPr>
                  <w:r>
                    <w:t xml:space="preserve">Lebanon </w:t>
                  </w:r>
                </w:p>
              </w:tc>
              <w:tc>
                <w:tcPr>
                  <w:tcW w:w="423" w:type="dxa"/>
                  <w:tcMar>
                    <w:top w:w="0" w:type="dxa"/>
                    <w:left w:w="0" w:type="dxa"/>
                    <w:right w:w="0" w:type="dxa"/>
                  </w:tcMar>
                </w:tcPr>
                <w:p w14:paraId="049DC7DB" w14:textId="77777777" w:rsidR="00932D92" w:rsidRPr="009D0878" w:rsidRDefault="00932D92" w:rsidP="00932D92">
                  <w:pPr>
                    <w:pStyle w:val="Icons"/>
                  </w:pPr>
                  <w:r w:rsidRPr="009D0878">
                    <w:rPr>
                      <w:noProof/>
                    </w:rPr>
                    <mc:AlternateContent>
                      <mc:Choice Requires="wps">
                        <w:drawing>
                          <wp:inline distT="0" distB="0" distL="0" distR="0" wp14:anchorId="2B5C1978" wp14:editId="0749DB27">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C7F2283"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0BB601FE" w14:textId="77777777" w:rsidTr="00395B60">
              <w:trPr>
                <w:trHeight w:val="309"/>
              </w:trPr>
              <w:tc>
                <w:tcPr>
                  <w:tcW w:w="3929" w:type="dxa"/>
                  <w:tcMar>
                    <w:left w:w="720" w:type="dxa"/>
                    <w:right w:w="29" w:type="dxa"/>
                  </w:tcMar>
                </w:tcPr>
                <w:p w14:paraId="52CE07AC" w14:textId="193AB151" w:rsidR="00932D92" w:rsidRPr="000B32D7" w:rsidRDefault="004538BD" w:rsidP="000B32D7">
                  <w:pPr>
                    <w:pStyle w:val="ContactInfo"/>
                  </w:pPr>
                  <w:r>
                    <w:t>(961)76097305</w:t>
                  </w:r>
                </w:p>
              </w:tc>
              <w:tc>
                <w:tcPr>
                  <w:tcW w:w="423" w:type="dxa"/>
                  <w:tcMar>
                    <w:left w:w="0" w:type="dxa"/>
                    <w:right w:w="0" w:type="dxa"/>
                  </w:tcMar>
                </w:tcPr>
                <w:p w14:paraId="45092AA6" w14:textId="77777777" w:rsidR="00932D92" w:rsidRPr="009D0878" w:rsidRDefault="00932D92" w:rsidP="00932D92">
                  <w:pPr>
                    <w:pStyle w:val="Icons"/>
                  </w:pPr>
                  <w:r w:rsidRPr="009D0878">
                    <w:rPr>
                      <w:noProof/>
                    </w:rPr>
                    <mc:AlternateContent>
                      <mc:Choice Requires="wps">
                        <w:drawing>
                          <wp:inline distT="0" distB="0" distL="0" distR="0" wp14:anchorId="37691061" wp14:editId="54A62F54">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1D28B0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D778023" w14:textId="77777777" w:rsidTr="00395B60">
              <w:trPr>
                <w:trHeight w:val="309"/>
              </w:trPr>
              <w:tc>
                <w:tcPr>
                  <w:tcW w:w="3929" w:type="dxa"/>
                  <w:tcMar>
                    <w:left w:w="720" w:type="dxa"/>
                    <w:right w:w="29" w:type="dxa"/>
                  </w:tcMar>
                </w:tcPr>
                <w:p w14:paraId="60771F06" w14:textId="68DC1C9C" w:rsidR="00932D92" w:rsidRPr="000B32D7" w:rsidRDefault="00000000" w:rsidP="000B32D7">
                  <w:pPr>
                    <w:pStyle w:val="ContactInfo"/>
                  </w:pPr>
                  <w:hyperlink r:id="rId12" w:history="1">
                    <w:r w:rsidR="004538BD" w:rsidRPr="00006B24">
                      <w:rPr>
                        <w:rStyle w:val="Hyperlink"/>
                      </w:rPr>
                      <w:t>adam.jardali@lau.edu</w:t>
                    </w:r>
                  </w:hyperlink>
                </w:p>
              </w:tc>
              <w:tc>
                <w:tcPr>
                  <w:tcW w:w="423" w:type="dxa"/>
                  <w:tcMar>
                    <w:left w:w="0" w:type="dxa"/>
                    <w:right w:w="0" w:type="dxa"/>
                  </w:tcMar>
                </w:tcPr>
                <w:p w14:paraId="54EE1A65" w14:textId="77777777" w:rsidR="00932D92" w:rsidRPr="009D0878" w:rsidRDefault="007307A3" w:rsidP="00932D92">
                  <w:pPr>
                    <w:pStyle w:val="Icons"/>
                  </w:pPr>
                  <w:r>
                    <w:rPr>
                      <w:noProof/>
                    </w:rPr>
                    <mc:AlternateContent>
                      <mc:Choice Requires="wps">
                        <w:drawing>
                          <wp:inline distT="0" distB="0" distL="0" distR="0" wp14:anchorId="06729E68" wp14:editId="7633BD0A">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73E15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56F3F771" w14:textId="77777777" w:rsidR="00D92B95" w:rsidRDefault="00D92B95" w:rsidP="009D3336">
            <w:pPr>
              <w:pStyle w:val="Header"/>
            </w:pPr>
          </w:p>
        </w:tc>
      </w:tr>
    </w:tbl>
    <w:p w14:paraId="7B0938FC" w14:textId="16E23E18" w:rsidR="000F438F" w:rsidRDefault="000F438F" w:rsidP="000B32D7">
      <w:r>
        <w:t>4</w:t>
      </w:r>
      <w:r w:rsidRPr="000F438F">
        <w:rPr>
          <w:vertAlign w:val="superscript"/>
        </w:rPr>
        <w:t>th</w:t>
      </w:r>
      <w:r>
        <w:t xml:space="preserve"> Place Ranked in LCPC 2022</w:t>
      </w:r>
    </w:p>
    <w:p w14:paraId="5B4C8BBB" w14:textId="71EEFE54" w:rsidR="000F438F" w:rsidRDefault="006562EB" w:rsidP="000F438F">
      <w:r>
        <w:t xml:space="preserve">Junior </w:t>
      </w:r>
      <w:r w:rsidR="000F438F">
        <w:t>Backend Engineer</w:t>
      </w:r>
    </w:p>
    <w:p w14:paraId="0ECFC241" w14:textId="087491C7" w:rsidR="008C02BF" w:rsidRDefault="008C02BF" w:rsidP="000B32D7">
      <w:r>
        <w:t>3</w:t>
      </w:r>
      <w:r w:rsidRPr="008C02BF">
        <w:rPr>
          <w:vertAlign w:val="superscript"/>
        </w:rPr>
        <w:t>rd</w:t>
      </w:r>
      <w:r>
        <w:t xml:space="preserve"> Year Computer Science Student </w:t>
      </w:r>
    </w:p>
    <w:p w14:paraId="46F249BB" w14:textId="77777777" w:rsidR="00C27797" w:rsidRDefault="00C27797" w:rsidP="000B32D7">
      <w:r>
        <w:t xml:space="preserve">Regional </w:t>
      </w:r>
      <w:r w:rsidR="0028375E">
        <w:t>Competitive Programmer</w:t>
      </w:r>
    </w:p>
    <w:p w14:paraId="71DC0724" w14:textId="77777777" w:rsidR="00C27797" w:rsidRDefault="00C27797" w:rsidP="000B32D7">
      <w:r>
        <w:t>ACPC Participant</w:t>
      </w:r>
    </w:p>
    <w:p w14:paraId="0EFFB7D4" w14:textId="5C02580C" w:rsidR="00C43D65" w:rsidRPr="007F3012" w:rsidRDefault="00C27797" w:rsidP="000B32D7">
      <w:pPr>
        <w:rPr>
          <w:u w:val="single"/>
        </w:rPr>
      </w:pPr>
      <w:r>
        <w:t>CS Tutor</w:t>
      </w:r>
      <w:r w:rsidR="0028375E">
        <w:t xml:space="preserve"> </w:t>
      </w:r>
    </w:p>
    <w:p w14:paraId="556C95D1" w14:textId="77777777" w:rsidR="00E3444D" w:rsidRDefault="00000000" w:rsidP="00E3444D">
      <w:pPr>
        <w:pStyle w:val="Heading1"/>
      </w:pPr>
      <w:sdt>
        <w:sdtPr>
          <w:alias w:val="Skills:"/>
          <w:tag w:val="Skills:"/>
          <w:id w:val="-1210261327"/>
          <w:placeholder>
            <w:docPart w:val="A12D333B39E74708BC63D3BDE995C1E3"/>
          </w:placeholder>
          <w:temporary/>
          <w:showingPlcHdr/>
          <w15:appearance w15:val="hidden"/>
        </w:sdtPr>
        <w:sdtContent>
          <w:r w:rsidR="00E3444D">
            <w:t>Skills</w:t>
          </w:r>
        </w:sdtContent>
      </w:sdt>
    </w:p>
    <w:p w14:paraId="41BC44F9" w14:textId="77777777" w:rsidR="00E3444D" w:rsidRDefault="00E3444D" w:rsidP="00E3444D">
      <w:pPr>
        <w:pStyle w:val="ListParagraph"/>
        <w:numPr>
          <w:ilvl w:val="0"/>
          <w:numId w:val="15"/>
        </w:numPr>
      </w:pPr>
      <w:r>
        <w:t>Knowledge in Python, C++ and Java</w:t>
      </w:r>
    </w:p>
    <w:p w14:paraId="0045D46D" w14:textId="5BBEBB2B" w:rsidR="00485519" w:rsidRDefault="00485519" w:rsidP="00E3444D">
      <w:pPr>
        <w:pStyle w:val="ListParagraph"/>
        <w:numPr>
          <w:ilvl w:val="0"/>
          <w:numId w:val="15"/>
        </w:numPr>
      </w:pPr>
      <w:r>
        <w:t>Knowledge in python frameworks: FastAPI, Django</w:t>
      </w:r>
      <w:r w:rsidR="005A0A89">
        <w:t xml:space="preserve"> and </w:t>
      </w:r>
      <w:r>
        <w:t>Flask</w:t>
      </w:r>
    </w:p>
    <w:p w14:paraId="2F9E5354" w14:textId="4C88E829" w:rsidR="00A039CE" w:rsidRDefault="005C0F7D" w:rsidP="00A039CE">
      <w:pPr>
        <w:pStyle w:val="ListParagraph"/>
        <w:numPr>
          <w:ilvl w:val="0"/>
          <w:numId w:val="15"/>
        </w:numPr>
      </w:pPr>
      <w:r>
        <w:t xml:space="preserve">Basics of </w:t>
      </w:r>
      <w:r w:rsidR="00A039CE">
        <w:t>HTML,</w:t>
      </w:r>
      <w:r w:rsidR="00DE1DA7">
        <w:t xml:space="preserve"> </w:t>
      </w:r>
      <w:r>
        <w:t>CSS</w:t>
      </w:r>
      <w:r w:rsidR="00DE1DA7">
        <w:t xml:space="preserve">, and </w:t>
      </w:r>
      <w:r w:rsidR="00A039CE">
        <w:t>JavaScript</w:t>
      </w:r>
      <w:r w:rsidR="00DE1DA7">
        <w:t>.</w:t>
      </w:r>
    </w:p>
    <w:p w14:paraId="6F3006E5" w14:textId="3002E01F" w:rsidR="005C0F7D" w:rsidRDefault="005C0F7D" w:rsidP="00E3444D">
      <w:pPr>
        <w:pStyle w:val="ListParagraph"/>
        <w:numPr>
          <w:ilvl w:val="0"/>
          <w:numId w:val="15"/>
        </w:numPr>
      </w:pPr>
      <w:r>
        <w:t>Basics of React Native</w:t>
      </w:r>
    </w:p>
    <w:p w14:paraId="0375A3E6" w14:textId="42E01F0C" w:rsidR="00A039CE" w:rsidRDefault="00A039CE" w:rsidP="00E3444D">
      <w:pPr>
        <w:pStyle w:val="ListParagraph"/>
        <w:numPr>
          <w:ilvl w:val="0"/>
          <w:numId w:val="15"/>
        </w:numPr>
      </w:pPr>
      <w:r>
        <w:t>Git/</w:t>
      </w:r>
      <w:r w:rsidR="00C27797">
        <w:t>GitHub</w:t>
      </w:r>
    </w:p>
    <w:p w14:paraId="44FA8223" w14:textId="77777777" w:rsidR="00E3444D" w:rsidRDefault="00E3444D" w:rsidP="00E3444D">
      <w:pPr>
        <w:pStyle w:val="ListParagraph"/>
        <w:numPr>
          <w:ilvl w:val="0"/>
          <w:numId w:val="15"/>
        </w:numPr>
      </w:pPr>
      <w:r>
        <w:t>GraphQL</w:t>
      </w:r>
    </w:p>
    <w:p w14:paraId="595F466A" w14:textId="77777777" w:rsidR="00E3444D" w:rsidRDefault="00E3444D" w:rsidP="00E3444D">
      <w:pPr>
        <w:pStyle w:val="ListParagraph"/>
        <w:numPr>
          <w:ilvl w:val="0"/>
          <w:numId w:val="15"/>
        </w:numPr>
      </w:pPr>
      <w:r>
        <w:t>Design Patterns</w:t>
      </w:r>
    </w:p>
    <w:p w14:paraId="16640376" w14:textId="35F3EC74" w:rsidR="00AA7648" w:rsidRDefault="00AA7648" w:rsidP="00E3444D">
      <w:pPr>
        <w:pStyle w:val="ListParagraph"/>
        <w:numPr>
          <w:ilvl w:val="0"/>
          <w:numId w:val="15"/>
        </w:numPr>
      </w:pPr>
      <w:r>
        <w:t>Postgres, Mongo DB, MySQL,</w:t>
      </w:r>
      <w:r w:rsidR="00FD66AF">
        <w:t xml:space="preserve"> Redis,</w:t>
      </w:r>
      <w:r>
        <w:t xml:space="preserve"> and RabbitMQ.</w:t>
      </w:r>
    </w:p>
    <w:p w14:paraId="371D3836" w14:textId="74656BD2" w:rsidR="00E3444D" w:rsidRDefault="00AA7648" w:rsidP="00E3444D">
      <w:pPr>
        <w:pStyle w:val="ListParagraph"/>
        <w:numPr>
          <w:ilvl w:val="0"/>
          <w:numId w:val="15"/>
        </w:numPr>
      </w:pPr>
      <w:r>
        <w:t xml:space="preserve">AWS Cloud </w:t>
      </w:r>
    </w:p>
    <w:p w14:paraId="7D9CE2E4" w14:textId="77777777" w:rsidR="00D554C5" w:rsidRDefault="00D554C5" w:rsidP="00D554C5">
      <w:pPr>
        <w:pStyle w:val="ListParagraph"/>
        <w:numPr>
          <w:ilvl w:val="0"/>
          <w:numId w:val="15"/>
        </w:numPr>
      </w:pPr>
      <w:r>
        <w:t>Docker</w:t>
      </w:r>
    </w:p>
    <w:p w14:paraId="45D0FD94" w14:textId="1FF4C5E0" w:rsidR="00D554C5" w:rsidRDefault="00D554C5" w:rsidP="00D554C5">
      <w:pPr>
        <w:pStyle w:val="ListParagraph"/>
        <w:numPr>
          <w:ilvl w:val="0"/>
          <w:numId w:val="15"/>
        </w:numPr>
      </w:pPr>
      <w:r>
        <w:t xml:space="preserve">Microservices and API Design and implementation </w:t>
      </w:r>
    </w:p>
    <w:p w14:paraId="2A480787" w14:textId="77777777" w:rsidR="00E3444D" w:rsidRDefault="00E3444D" w:rsidP="00E3444D">
      <w:pPr>
        <w:pStyle w:val="ListParagraph"/>
        <w:numPr>
          <w:ilvl w:val="0"/>
          <w:numId w:val="15"/>
        </w:numPr>
      </w:pPr>
      <w:r>
        <w:t>Data Structures and Algorithms</w:t>
      </w:r>
    </w:p>
    <w:p w14:paraId="5E66B2DF" w14:textId="77777777" w:rsidR="00E3444D" w:rsidRDefault="00E3444D" w:rsidP="00E3444D">
      <w:pPr>
        <w:pStyle w:val="ListParagraph"/>
        <w:numPr>
          <w:ilvl w:val="0"/>
          <w:numId w:val="15"/>
        </w:numPr>
      </w:pPr>
      <w:r>
        <w:t>Multithreading</w:t>
      </w:r>
    </w:p>
    <w:p w14:paraId="77716CEC" w14:textId="77777777" w:rsidR="00E3444D" w:rsidRDefault="00E3444D" w:rsidP="004937AE">
      <w:pPr>
        <w:pStyle w:val="Heading1"/>
      </w:pPr>
    </w:p>
    <w:p w14:paraId="63EB2687" w14:textId="0CCFC9FC" w:rsidR="00A039CE" w:rsidRDefault="004538BD" w:rsidP="006E360B">
      <w:pPr>
        <w:pStyle w:val="Heading1"/>
      </w:pPr>
      <w:r>
        <w:t>Projects</w:t>
      </w:r>
    </w:p>
    <w:p w14:paraId="43ACC0CE" w14:textId="1E3E56A9" w:rsidR="0023705D" w:rsidRDefault="00A039CE" w:rsidP="000B32D7">
      <w:pPr>
        <w:pStyle w:val="Heading5"/>
      </w:pPr>
      <w:r>
        <w:t xml:space="preserve">Social Media APP + Documentation </w:t>
      </w:r>
      <w:r w:rsidR="00454B0D">
        <w:t xml:space="preserve">+ Implementation </w:t>
      </w:r>
    </w:p>
    <w:p w14:paraId="7DFEFE35" w14:textId="0C4E6F15" w:rsidR="00286239" w:rsidRDefault="00000000" w:rsidP="00B8268F">
      <w:hyperlink r:id="rId13" w:history="1">
        <w:r w:rsidR="00286239" w:rsidRPr="00A50227">
          <w:rPr>
            <w:rStyle w:val="Hyperlink"/>
          </w:rPr>
          <w:t>https://github.com/adamjardali/Social-Media-APP</w:t>
        </w:r>
      </w:hyperlink>
    </w:p>
    <w:p w14:paraId="71D32448" w14:textId="088021E2" w:rsidR="004F31A7" w:rsidRDefault="00A039CE" w:rsidP="004F31A7">
      <w:r w:rsidRPr="001B6EA5">
        <w:rPr>
          <w:rStyle w:val="Hyperlink"/>
          <w:color w:val="4C4C4C" w:themeColor="text2" w:themeTint="BF"/>
          <w:u w:val="none"/>
        </w:rPr>
        <w:t xml:space="preserve">It was a group project. We did the best practices of SWE to implement a social media similar to Facebook. </w:t>
      </w:r>
      <w:r w:rsidR="00454B0D" w:rsidRPr="001B6EA5">
        <w:rPr>
          <w:rStyle w:val="Hyperlink"/>
          <w:color w:val="4C4C4C" w:themeColor="text2" w:themeTint="BF"/>
          <w:u w:val="none"/>
        </w:rPr>
        <w:t xml:space="preserve">First, we collected the requirements. Then we did </w:t>
      </w:r>
      <w:r w:rsidR="00592EAC" w:rsidRPr="001B6EA5">
        <w:rPr>
          <w:rStyle w:val="Hyperlink"/>
          <w:color w:val="4C4C4C" w:themeColor="text2" w:themeTint="BF"/>
          <w:u w:val="none"/>
        </w:rPr>
        <w:t xml:space="preserve">the </w:t>
      </w:r>
      <w:r w:rsidR="00454B0D" w:rsidRPr="001B6EA5">
        <w:rPr>
          <w:rStyle w:val="Hyperlink"/>
          <w:color w:val="4C4C4C" w:themeColor="text2" w:themeTint="BF"/>
          <w:u w:val="none"/>
        </w:rPr>
        <w:t xml:space="preserve">UML </w:t>
      </w:r>
      <w:r w:rsidR="00E91AE5">
        <w:rPr>
          <w:rStyle w:val="Hyperlink"/>
          <w:color w:val="4C4C4C" w:themeColor="text2" w:themeTint="BF"/>
          <w:u w:val="none"/>
        </w:rPr>
        <w:t>diagram</w:t>
      </w:r>
      <w:r w:rsidR="00454B0D" w:rsidRPr="001B6EA5">
        <w:rPr>
          <w:rStyle w:val="Hyperlink"/>
          <w:color w:val="4C4C4C" w:themeColor="text2" w:themeTint="BF"/>
          <w:u w:val="none"/>
        </w:rPr>
        <w:t>, activity diagram, use case diagram, ER</w:t>
      </w:r>
      <w:r w:rsidR="00E91AE5">
        <w:rPr>
          <w:rStyle w:val="Hyperlink"/>
          <w:color w:val="4C4C4C" w:themeColor="text2" w:themeTint="BF"/>
          <w:u w:val="none"/>
        </w:rPr>
        <w:t xml:space="preserve"> diagram</w:t>
      </w:r>
      <w:r w:rsidR="00454B0D" w:rsidRPr="001B6EA5">
        <w:rPr>
          <w:rStyle w:val="Hyperlink"/>
          <w:color w:val="4C4C4C" w:themeColor="text2" w:themeTint="BF"/>
          <w:u w:val="none"/>
        </w:rPr>
        <w:t xml:space="preserve">… Then we implemented the project </w:t>
      </w:r>
      <w:r w:rsidR="000F256A" w:rsidRPr="001B6EA5">
        <w:rPr>
          <w:rStyle w:val="Hyperlink"/>
          <w:color w:val="4C4C4C" w:themeColor="text2" w:themeTint="BF"/>
          <w:u w:val="none"/>
        </w:rPr>
        <w:t xml:space="preserve">backend </w:t>
      </w:r>
      <w:r w:rsidR="00592EAC" w:rsidRPr="001B6EA5">
        <w:rPr>
          <w:rStyle w:val="Hyperlink"/>
          <w:color w:val="4C4C4C" w:themeColor="text2" w:themeTint="BF"/>
          <w:u w:val="none"/>
        </w:rPr>
        <w:t xml:space="preserve">as a </w:t>
      </w:r>
      <w:r w:rsidR="00454B0D" w:rsidRPr="001B6EA5">
        <w:rPr>
          <w:rStyle w:val="Hyperlink"/>
          <w:color w:val="4C4C4C" w:themeColor="text2" w:themeTint="BF"/>
          <w:u w:val="none"/>
        </w:rPr>
        <w:t xml:space="preserve">REST API. </w:t>
      </w:r>
      <w:r w:rsidR="000F256A" w:rsidRPr="001B6EA5">
        <w:rPr>
          <w:rStyle w:val="Hyperlink"/>
          <w:color w:val="4C4C4C" w:themeColor="text2" w:themeTint="BF"/>
          <w:u w:val="none"/>
        </w:rPr>
        <w:t xml:space="preserve"> We connected to a database and used the best practices of </w:t>
      </w:r>
      <w:r w:rsidR="00B8268F" w:rsidRPr="001B6EA5">
        <w:rPr>
          <w:rStyle w:val="Hyperlink"/>
          <w:color w:val="4C4C4C" w:themeColor="text2" w:themeTint="BF"/>
          <w:u w:val="none"/>
        </w:rPr>
        <w:t>FastAPI (</w:t>
      </w:r>
      <w:r w:rsidR="000F256A" w:rsidRPr="001B6EA5">
        <w:rPr>
          <w:rStyle w:val="Hyperlink"/>
          <w:color w:val="4C4C4C" w:themeColor="text2" w:themeTint="BF"/>
          <w:u w:val="none"/>
        </w:rPr>
        <w:t xml:space="preserve">design patterns, Authentication, Authorization…) in the implementation. </w:t>
      </w:r>
      <w:r w:rsidR="004F31A7">
        <w:rPr>
          <w:rStyle w:val="Hyperlink"/>
          <w:color w:val="4C4C4C" w:themeColor="text2" w:themeTint="BF"/>
          <w:u w:val="none"/>
        </w:rPr>
        <w:t>The user can make CRUD operations on the posts/Like/Comment.</w:t>
      </w:r>
      <w:r w:rsidR="004F31A7">
        <w:t xml:space="preserve"> We used JWT for authentication and resource authorization. We used the repository pattern to make the code reusable and easier to update.</w:t>
      </w:r>
    </w:p>
    <w:p w14:paraId="3D2BE34C" w14:textId="77777777" w:rsidR="00F33674" w:rsidRDefault="00F33674" w:rsidP="004F31A7"/>
    <w:p w14:paraId="721F6077" w14:textId="77777777" w:rsidR="00D671F3" w:rsidRDefault="00D671F3" w:rsidP="00F33674">
      <w:pPr>
        <w:pStyle w:val="Heading5"/>
      </w:pPr>
    </w:p>
    <w:p w14:paraId="3ED18C69" w14:textId="0E914DB2" w:rsidR="00D671F3" w:rsidRDefault="00D671F3" w:rsidP="00D671F3">
      <w:pPr>
        <w:pStyle w:val="Heading5"/>
      </w:pPr>
      <w:r>
        <w:t xml:space="preserve">Social Media APP </w:t>
      </w:r>
      <w:r>
        <w:t>+</w:t>
      </w:r>
      <w:r>
        <w:t xml:space="preserve"> GraphQL</w:t>
      </w:r>
      <w:r>
        <w:t xml:space="preserve"> </w:t>
      </w:r>
      <w:r>
        <w:t>+ Alembic</w:t>
      </w:r>
    </w:p>
    <w:p w14:paraId="6859C525" w14:textId="4B0A4696" w:rsidR="001F05A4" w:rsidRDefault="001F05A4" w:rsidP="005741A5">
      <w:hyperlink r:id="rId14" w:history="1">
        <w:r w:rsidRPr="00BD44C4">
          <w:rPr>
            <w:rStyle w:val="Hyperlink"/>
          </w:rPr>
          <w:t>https://github.com/adamjardali/FastAPI-GraphQL</w:t>
        </w:r>
      </w:hyperlink>
    </w:p>
    <w:p w14:paraId="560FFFB4" w14:textId="7C1C64F3" w:rsidR="00D671F3" w:rsidRPr="00D671F3" w:rsidRDefault="005741A5" w:rsidP="005741A5">
      <w:r>
        <w:rPr>
          <w:rStyle w:val="Hyperlink"/>
          <w:color w:val="4C4C4C" w:themeColor="text2" w:themeTint="BF"/>
          <w:u w:val="none"/>
        </w:rPr>
        <w:t>In this project my main goal was to do apply a project with GraphQL. I created a social media app with 6 entities. I used Alembic to do the database migrations. I used GraphQL instead of REST and applied basic CRUD operations.</w:t>
      </w:r>
      <w:r>
        <w:t xml:space="preserve"> I used the best practices when designing a FastAPI project. </w:t>
      </w:r>
    </w:p>
    <w:p w14:paraId="3F38C4AF" w14:textId="38C4AD6B" w:rsidR="00F33674" w:rsidRDefault="00F33674" w:rsidP="00F33674">
      <w:pPr>
        <w:pStyle w:val="Heading5"/>
      </w:pPr>
      <w:r>
        <w:t xml:space="preserve">To DO </w:t>
      </w:r>
      <w:r>
        <w:t>APP</w:t>
      </w:r>
      <w:r>
        <w:t xml:space="preserve"> Microservices + Redis</w:t>
      </w:r>
      <w:r>
        <w:t xml:space="preserve"> </w:t>
      </w:r>
    </w:p>
    <w:p w14:paraId="026BE1B4" w14:textId="05B3BFF2" w:rsidR="00F33674" w:rsidRDefault="00F33674" w:rsidP="00F33674">
      <w:hyperlink r:id="rId15" w:history="1">
        <w:r w:rsidRPr="00BD44C4">
          <w:rPr>
            <w:rStyle w:val="Hyperlink"/>
          </w:rPr>
          <w:t>https://github.com/adamjardali/FastPI-Microservices-To-do-app-Redis/tree/main/app</w:t>
        </w:r>
      </w:hyperlink>
    </w:p>
    <w:p w14:paraId="55E6FE61" w14:textId="27C08F6B" w:rsidR="00F33674" w:rsidRDefault="00F33674" w:rsidP="00F33674">
      <w:r>
        <w:rPr>
          <w:rStyle w:val="Hyperlink"/>
          <w:color w:val="4C4C4C" w:themeColor="text2" w:themeTint="BF"/>
          <w:u w:val="none"/>
        </w:rPr>
        <w:t>In this project I wanted to apply a project using the microservices approach. I created 2 entities and connected them to Redis. I used Redis stream to connect between them. A user can activate him self and add tasks then apply basic CRUD operations on the tasks.</w:t>
      </w:r>
    </w:p>
    <w:p w14:paraId="3E1B61B6" w14:textId="77777777" w:rsidR="00367868" w:rsidRDefault="00367868" w:rsidP="00A039CE">
      <w:pPr>
        <w:pStyle w:val="Heading5"/>
      </w:pPr>
    </w:p>
    <w:p w14:paraId="59848423" w14:textId="77777777" w:rsidR="004272C7" w:rsidRDefault="004272C7" w:rsidP="004272C7">
      <w:pPr>
        <w:pStyle w:val="Heading5"/>
      </w:pPr>
      <w:r>
        <w:t>Restaurant System Mobile APP With React Native</w:t>
      </w:r>
    </w:p>
    <w:p w14:paraId="107F7C7F" w14:textId="0912073A" w:rsidR="004D56F7" w:rsidRDefault="00000000" w:rsidP="000C1241">
      <w:hyperlink r:id="rId16" w:history="1">
        <w:r w:rsidR="004D56F7" w:rsidRPr="00A50227">
          <w:rPr>
            <w:rStyle w:val="Hyperlink"/>
          </w:rPr>
          <w:t>https://github.com/adamjardali/Resturant-APP-React-Native</w:t>
        </w:r>
      </w:hyperlink>
    </w:p>
    <w:p w14:paraId="2D921D8D" w14:textId="25001DAF" w:rsidR="004272C7" w:rsidRDefault="004272C7" w:rsidP="000C1241">
      <w:pPr>
        <w:rPr>
          <w:rtl/>
        </w:rPr>
      </w:pPr>
      <w:r>
        <w:t>It was a team project. R</w:t>
      </w:r>
      <w:r w:rsidRPr="00954225">
        <w:t>estaurant menu app that allows you to add items to your cart from different restaurants and pay for every restaurant alone (the payment is not implemented yet), also you can save the restaurants to your favorites and check them in another page. The logi</w:t>
      </w:r>
      <w:r>
        <w:t xml:space="preserve">n, </w:t>
      </w:r>
      <w:r w:rsidRPr="00954225">
        <w:t>register and logout are fully functional and managed by firebase</w:t>
      </w:r>
    </w:p>
    <w:p w14:paraId="668AE084" w14:textId="01250847" w:rsidR="008F45E9" w:rsidRDefault="008F45E9" w:rsidP="003027A5">
      <w:pPr>
        <w:pStyle w:val="Heading5"/>
      </w:pPr>
      <w:r>
        <w:t xml:space="preserve">Designed </w:t>
      </w:r>
      <w:r w:rsidR="006E360B">
        <w:t xml:space="preserve">And Implemented </w:t>
      </w:r>
      <w:r w:rsidR="00812F95">
        <w:t>a</w:t>
      </w:r>
      <w:r>
        <w:t xml:space="preserve"> Car Rental System Database</w:t>
      </w:r>
      <w:r w:rsidR="006E360B">
        <w:t>.</w:t>
      </w:r>
    </w:p>
    <w:p w14:paraId="13987D8E" w14:textId="3B178905" w:rsidR="00B52AFE" w:rsidRDefault="00000000" w:rsidP="00B52AFE">
      <w:hyperlink r:id="rId17" w:history="1">
        <w:r w:rsidR="00B52AFE" w:rsidRPr="00143EA2">
          <w:rPr>
            <w:rStyle w:val="Hyperlink"/>
          </w:rPr>
          <w:t>https://github.com/adamjardali/Car-Rental-System-ER</w:t>
        </w:r>
      </w:hyperlink>
    </w:p>
    <w:p w14:paraId="773EFE7E" w14:textId="0A1B8088" w:rsidR="008F45E9" w:rsidRDefault="008F45E9" w:rsidP="008F45E9">
      <w:r>
        <w:t xml:space="preserve">This Was a team work project at university. We designed a database for a car rental system company </w:t>
      </w:r>
      <w:r w:rsidR="00812F95">
        <w:t xml:space="preserve">which has +15 entities, applied Oracle SQL for the implementation, </w:t>
      </w:r>
      <w:r>
        <w:t>and</w:t>
      </w:r>
      <w:r w:rsidR="00812F95">
        <w:t xml:space="preserve"> used</w:t>
      </w:r>
      <w:r>
        <w:t xml:space="preserve"> the best practices to design a </w:t>
      </w:r>
      <w:r w:rsidR="004F5F1B">
        <w:t>database (</w:t>
      </w:r>
      <w:r w:rsidR="00EF7FA7">
        <w:t>with normalization)</w:t>
      </w:r>
      <w:r>
        <w:t>.</w:t>
      </w:r>
    </w:p>
    <w:p w14:paraId="17C378C5" w14:textId="77777777" w:rsidR="00A06309" w:rsidRDefault="00000000" w:rsidP="008D31BD">
      <w:pPr>
        <w:pStyle w:val="Heading1"/>
      </w:pPr>
      <w:sdt>
        <w:sdtPr>
          <w:id w:val="-615754014"/>
          <w:placeholder>
            <w:docPart w:val="DE1D18446E6F4D06956EF61E970D944B"/>
          </w:placeholder>
          <w:temporary/>
          <w:showingPlcHdr/>
          <w15:appearance w15:val="hidden"/>
        </w:sdtPr>
        <w:sdtContent>
          <w:r w:rsidR="00594CBF">
            <w:t>Education</w:t>
          </w:r>
        </w:sdtContent>
      </w:sdt>
    </w:p>
    <w:p w14:paraId="40FCE2A7" w14:textId="201208AE" w:rsidR="0070237E" w:rsidRPr="00C04905" w:rsidRDefault="004538BD" w:rsidP="0070237E">
      <w:pPr>
        <w:pStyle w:val="Heading3"/>
        <w:rPr>
          <w:b/>
          <w:bCs/>
          <w:color w:val="007FAB" w:themeColor="accent1"/>
        </w:rPr>
      </w:pPr>
      <w:r w:rsidRPr="00C04905">
        <w:rPr>
          <w:b/>
          <w:bCs/>
          <w:color w:val="007FAB" w:themeColor="accent1"/>
        </w:rPr>
        <w:t xml:space="preserve">September 2021-Present </w:t>
      </w:r>
    </w:p>
    <w:p w14:paraId="6EE3B607" w14:textId="04ABB0E8" w:rsidR="004538BD" w:rsidRDefault="00932C00" w:rsidP="0070237E">
      <w:pPr>
        <w:pStyle w:val="Heading3"/>
      </w:pPr>
      <w:r>
        <w:t>3</w:t>
      </w:r>
      <w:r w:rsidRPr="00932C00">
        <w:rPr>
          <w:vertAlign w:val="superscript"/>
        </w:rPr>
        <w:t>rd</w:t>
      </w:r>
      <w:r>
        <w:t xml:space="preserve"> </w:t>
      </w:r>
      <w:r w:rsidR="004538BD">
        <w:t>Computer Science Student at LAU.</w:t>
      </w:r>
    </w:p>
    <w:p w14:paraId="6B8201D0" w14:textId="537A7AB0" w:rsidR="00434074" w:rsidRDefault="000E4678" w:rsidP="00434074">
      <w:pPr>
        <w:pStyle w:val="Heading1"/>
      </w:pPr>
      <w:r>
        <w:t xml:space="preserve">Achievements </w:t>
      </w:r>
    </w:p>
    <w:p w14:paraId="758C8876" w14:textId="526DCC25" w:rsidR="00A06309" w:rsidRDefault="000E4678" w:rsidP="000E4678">
      <w:pPr>
        <w:pStyle w:val="ListParagraph"/>
        <w:numPr>
          <w:ilvl w:val="0"/>
          <w:numId w:val="16"/>
        </w:numPr>
      </w:pPr>
      <w:r>
        <w:t>4</w:t>
      </w:r>
      <w:r w:rsidRPr="000E4678">
        <w:rPr>
          <w:vertAlign w:val="superscript"/>
        </w:rPr>
        <w:t>th</w:t>
      </w:r>
      <w:r>
        <w:t xml:space="preserve"> place in the LCPC 2022</w:t>
      </w:r>
    </w:p>
    <w:p w14:paraId="593D97D5" w14:textId="54A9106F" w:rsidR="000E4678" w:rsidRDefault="000E4678" w:rsidP="000E4678">
      <w:pPr>
        <w:pStyle w:val="ListParagraph"/>
        <w:numPr>
          <w:ilvl w:val="0"/>
          <w:numId w:val="16"/>
        </w:numPr>
      </w:pPr>
      <w:r>
        <w:t>+</w:t>
      </w:r>
      <w:r w:rsidR="00FE3B97">
        <w:t>600</w:t>
      </w:r>
      <w:r>
        <w:t xml:space="preserve"> problems solved in </w:t>
      </w:r>
      <w:r w:rsidR="00871BD3">
        <w:t>Codeforces (</w:t>
      </w:r>
      <w:r w:rsidR="00E01583">
        <w:t>User: Adam_Jardali)</w:t>
      </w:r>
      <w:r>
        <w:t>.</w:t>
      </w:r>
    </w:p>
    <w:sectPr w:rsidR="000E4678" w:rsidSect="00F439C9">
      <w:footerReference w:type="default" r:id="rId18"/>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05D5" w14:textId="77777777" w:rsidR="008C0379" w:rsidRDefault="008C0379" w:rsidP="00725803">
      <w:pPr>
        <w:spacing w:after="0"/>
      </w:pPr>
      <w:r>
        <w:separator/>
      </w:r>
    </w:p>
  </w:endnote>
  <w:endnote w:type="continuationSeparator" w:id="0">
    <w:p w14:paraId="77984230" w14:textId="77777777" w:rsidR="008C0379" w:rsidRDefault="008C0379"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59F1B95F"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E8E2" w14:textId="77777777" w:rsidR="008C0379" w:rsidRDefault="008C0379" w:rsidP="00725803">
      <w:pPr>
        <w:spacing w:after="0"/>
      </w:pPr>
      <w:r>
        <w:separator/>
      </w:r>
    </w:p>
  </w:footnote>
  <w:footnote w:type="continuationSeparator" w:id="0">
    <w:p w14:paraId="18717D97" w14:textId="77777777" w:rsidR="008C0379" w:rsidRDefault="008C0379"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58D038D"/>
    <w:multiLevelType w:val="hybridMultilevel"/>
    <w:tmpl w:val="F676B1D0"/>
    <w:lvl w:ilvl="0" w:tplc="BE22B010">
      <w:start w:val="96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31CD3"/>
    <w:multiLevelType w:val="hybridMultilevel"/>
    <w:tmpl w:val="2D1E34F8"/>
    <w:lvl w:ilvl="0" w:tplc="85F20DB0">
      <w:start w:val="1"/>
      <w:numFmt w:val="bullet"/>
      <w:lvlText w:val=""/>
      <w:lvlJc w:val="left"/>
      <w:pPr>
        <w:ind w:left="643" w:hanging="360"/>
      </w:pPr>
      <w:rPr>
        <w:rFonts w:ascii="Symbol" w:hAnsi="Symbol" w:hint="default"/>
        <w:color w:val="007FAB" w:themeColor="accent1"/>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030588"/>
    <w:multiLevelType w:val="hybridMultilevel"/>
    <w:tmpl w:val="DC624854"/>
    <w:lvl w:ilvl="0" w:tplc="48729726">
      <w:start w:val="1"/>
      <w:numFmt w:val="bullet"/>
      <w:lvlText w:val=""/>
      <w:lvlJc w:val="left"/>
      <w:pPr>
        <w:ind w:left="720" w:hanging="360"/>
      </w:pPr>
      <w:rPr>
        <w:rFonts w:ascii="Symbol" w:hAnsi="Symbol" w:hint="default"/>
        <w:color w:val="007FAB"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80C2B"/>
    <w:multiLevelType w:val="hybridMultilevel"/>
    <w:tmpl w:val="31B2DC1C"/>
    <w:lvl w:ilvl="0" w:tplc="18A6E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53432">
    <w:abstractNumId w:val="11"/>
  </w:num>
  <w:num w:numId="2" w16cid:durableId="367730181">
    <w:abstractNumId w:val="7"/>
  </w:num>
  <w:num w:numId="3" w16cid:durableId="944270880">
    <w:abstractNumId w:val="6"/>
  </w:num>
  <w:num w:numId="4" w16cid:durableId="1372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2767026">
    <w:abstractNumId w:val="8"/>
  </w:num>
  <w:num w:numId="6" w16cid:durableId="1115249056">
    <w:abstractNumId w:val="12"/>
  </w:num>
  <w:num w:numId="7" w16cid:durableId="566762519">
    <w:abstractNumId w:val="5"/>
  </w:num>
  <w:num w:numId="8" w16cid:durableId="54668275">
    <w:abstractNumId w:val="4"/>
  </w:num>
  <w:num w:numId="9" w16cid:durableId="1965692214">
    <w:abstractNumId w:val="3"/>
  </w:num>
  <w:num w:numId="10" w16cid:durableId="1285388694">
    <w:abstractNumId w:val="2"/>
  </w:num>
  <w:num w:numId="11" w16cid:durableId="1160079088">
    <w:abstractNumId w:val="1"/>
  </w:num>
  <w:num w:numId="12" w16cid:durableId="923338467">
    <w:abstractNumId w:val="0"/>
  </w:num>
  <w:num w:numId="13" w16cid:durableId="1424378970">
    <w:abstractNumId w:val="9"/>
  </w:num>
  <w:num w:numId="14" w16cid:durableId="1842550108">
    <w:abstractNumId w:val="14"/>
  </w:num>
  <w:num w:numId="15" w16cid:durableId="1241602151">
    <w:abstractNumId w:val="10"/>
  </w:num>
  <w:num w:numId="16" w16cid:durableId="4744968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BD"/>
    <w:rsid w:val="00012B5D"/>
    <w:rsid w:val="0002073F"/>
    <w:rsid w:val="00025E77"/>
    <w:rsid w:val="00027312"/>
    <w:rsid w:val="00034A5B"/>
    <w:rsid w:val="00061AE7"/>
    <w:rsid w:val="000645F2"/>
    <w:rsid w:val="00067AE4"/>
    <w:rsid w:val="00082F03"/>
    <w:rsid w:val="000835A0"/>
    <w:rsid w:val="000934A2"/>
    <w:rsid w:val="000B32D7"/>
    <w:rsid w:val="000C1241"/>
    <w:rsid w:val="000E4678"/>
    <w:rsid w:val="000F256A"/>
    <w:rsid w:val="000F438F"/>
    <w:rsid w:val="00144D98"/>
    <w:rsid w:val="00182A53"/>
    <w:rsid w:val="001B0955"/>
    <w:rsid w:val="001B0CEB"/>
    <w:rsid w:val="001B6EA5"/>
    <w:rsid w:val="001F05A4"/>
    <w:rsid w:val="001F19C0"/>
    <w:rsid w:val="001F4DC1"/>
    <w:rsid w:val="00215C83"/>
    <w:rsid w:val="00227784"/>
    <w:rsid w:val="0023705D"/>
    <w:rsid w:val="00250A31"/>
    <w:rsid w:val="00251C13"/>
    <w:rsid w:val="0028375E"/>
    <w:rsid w:val="00286239"/>
    <w:rsid w:val="002922D0"/>
    <w:rsid w:val="002B605F"/>
    <w:rsid w:val="003027A5"/>
    <w:rsid w:val="00340B03"/>
    <w:rsid w:val="00367868"/>
    <w:rsid w:val="00380AE7"/>
    <w:rsid w:val="003873D4"/>
    <w:rsid w:val="00395B60"/>
    <w:rsid w:val="003A6943"/>
    <w:rsid w:val="003B276B"/>
    <w:rsid w:val="003B70A1"/>
    <w:rsid w:val="003C6F5E"/>
    <w:rsid w:val="00410BA2"/>
    <w:rsid w:val="004272C7"/>
    <w:rsid w:val="00434074"/>
    <w:rsid w:val="004538BD"/>
    <w:rsid w:val="00454B0D"/>
    <w:rsid w:val="0046391B"/>
    <w:rsid w:val="00463C3B"/>
    <w:rsid w:val="00485519"/>
    <w:rsid w:val="004937AE"/>
    <w:rsid w:val="004D56F7"/>
    <w:rsid w:val="004E2970"/>
    <w:rsid w:val="004F31A7"/>
    <w:rsid w:val="004F5F1B"/>
    <w:rsid w:val="005026DD"/>
    <w:rsid w:val="00513EFC"/>
    <w:rsid w:val="0051673E"/>
    <w:rsid w:val="0052113B"/>
    <w:rsid w:val="005311CA"/>
    <w:rsid w:val="00564951"/>
    <w:rsid w:val="00573BF9"/>
    <w:rsid w:val="005741A5"/>
    <w:rsid w:val="00592EAC"/>
    <w:rsid w:val="00594CBF"/>
    <w:rsid w:val="005A0A89"/>
    <w:rsid w:val="005A1DA6"/>
    <w:rsid w:val="005A4A49"/>
    <w:rsid w:val="005B13C9"/>
    <w:rsid w:val="005B1D68"/>
    <w:rsid w:val="005C0F7D"/>
    <w:rsid w:val="005C71B0"/>
    <w:rsid w:val="005C73BD"/>
    <w:rsid w:val="00611B37"/>
    <w:rsid w:val="006152F0"/>
    <w:rsid w:val="006252B4"/>
    <w:rsid w:val="00646BA2"/>
    <w:rsid w:val="006562EB"/>
    <w:rsid w:val="00675EA0"/>
    <w:rsid w:val="006A3171"/>
    <w:rsid w:val="006C08A0"/>
    <w:rsid w:val="006C47D8"/>
    <w:rsid w:val="006D2D08"/>
    <w:rsid w:val="006E360B"/>
    <w:rsid w:val="006F26A2"/>
    <w:rsid w:val="0070237E"/>
    <w:rsid w:val="00725803"/>
    <w:rsid w:val="00725CB5"/>
    <w:rsid w:val="007307A3"/>
    <w:rsid w:val="00752315"/>
    <w:rsid w:val="00753483"/>
    <w:rsid w:val="00753E9D"/>
    <w:rsid w:val="0078622E"/>
    <w:rsid w:val="007C211F"/>
    <w:rsid w:val="007C26CB"/>
    <w:rsid w:val="007C4835"/>
    <w:rsid w:val="007F3012"/>
    <w:rsid w:val="00812F95"/>
    <w:rsid w:val="00857E6B"/>
    <w:rsid w:val="00871BD3"/>
    <w:rsid w:val="008968C4"/>
    <w:rsid w:val="008B4A51"/>
    <w:rsid w:val="008C02BF"/>
    <w:rsid w:val="008C0379"/>
    <w:rsid w:val="008D31BD"/>
    <w:rsid w:val="008D7C1C"/>
    <w:rsid w:val="008F183F"/>
    <w:rsid w:val="008F45E9"/>
    <w:rsid w:val="008F5C6E"/>
    <w:rsid w:val="0092291B"/>
    <w:rsid w:val="00932C00"/>
    <w:rsid w:val="00932D92"/>
    <w:rsid w:val="00937B76"/>
    <w:rsid w:val="0094328C"/>
    <w:rsid w:val="00944533"/>
    <w:rsid w:val="0095272C"/>
    <w:rsid w:val="00954225"/>
    <w:rsid w:val="00956DD7"/>
    <w:rsid w:val="00972024"/>
    <w:rsid w:val="009F04D2"/>
    <w:rsid w:val="009F2341"/>
    <w:rsid w:val="009F2BA7"/>
    <w:rsid w:val="009F6DA0"/>
    <w:rsid w:val="00A01182"/>
    <w:rsid w:val="00A039CE"/>
    <w:rsid w:val="00A06309"/>
    <w:rsid w:val="00A947FA"/>
    <w:rsid w:val="00AA7648"/>
    <w:rsid w:val="00AD13CB"/>
    <w:rsid w:val="00AD3FD8"/>
    <w:rsid w:val="00AD7622"/>
    <w:rsid w:val="00B04D2E"/>
    <w:rsid w:val="00B370A8"/>
    <w:rsid w:val="00B52AFE"/>
    <w:rsid w:val="00B67F63"/>
    <w:rsid w:val="00B8268F"/>
    <w:rsid w:val="00BC7376"/>
    <w:rsid w:val="00BD669A"/>
    <w:rsid w:val="00BD7149"/>
    <w:rsid w:val="00C04905"/>
    <w:rsid w:val="00C13F2B"/>
    <w:rsid w:val="00C173CD"/>
    <w:rsid w:val="00C27797"/>
    <w:rsid w:val="00C37818"/>
    <w:rsid w:val="00C43D65"/>
    <w:rsid w:val="00C84833"/>
    <w:rsid w:val="00C9044F"/>
    <w:rsid w:val="00D2420D"/>
    <w:rsid w:val="00D30382"/>
    <w:rsid w:val="00D413F9"/>
    <w:rsid w:val="00D44E50"/>
    <w:rsid w:val="00D554C5"/>
    <w:rsid w:val="00D671F3"/>
    <w:rsid w:val="00D90060"/>
    <w:rsid w:val="00D92B95"/>
    <w:rsid w:val="00DC6B2F"/>
    <w:rsid w:val="00DE1DA7"/>
    <w:rsid w:val="00DF59AF"/>
    <w:rsid w:val="00E01583"/>
    <w:rsid w:val="00E03F71"/>
    <w:rsid w:val="00E154B5"/>
    <w:rsid w:val="00E232F0"/>
    <w:rsid w:val="00E3444D"/>
    <w:rsid w:val="00E52791"/>
    <w:rsid w:val="00E62F6A"/>
    <w:rsid w:val="00E83195"/>
    <w:rsid w:val="00E91AE5"/>
    <w:rsid w:val="00EA60E9"/>
    <w:rsid w:val="00EF39ED"/>
    <w:rsid w:val="00EF7FA7"/>
    <w:rsid w:val="00F00A4F"/>
    <w:rsid w:val="00F2487F"/>
    <w:rsid w:val="00F33674"/>
    <w:rsid w:val="00F33CD8"/>
    <w:rsid w:val="00F439C9"/>
    <w:rsid w:val="00F73463"/>
    <w:rsid w:val="00FD1DE2"/>
    <w:rsid w:val="00FD41CD"/>
    <w:rsid w:val="00FD66AF"/>
    <w:rsid w:val="00FE3B97"/>
    <w:rsid w:val="00FF1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997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2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45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damjardali/Social-Media-APP"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adam.jardali@lau.edu" TargetMode="External"/><Relationship Id="rId17" Type="http://schemas.openxmlformats.org/officeDocument/2006/relationships/hyperlink" Target="https://github.com/adamjardali/Car-Rental-System-ER" TargetMode="External"/><Relationship Id="rId2" Type="http://schemas.openxmlformats.org/officeDocument/2006/relationships/customXml" Target="../customXml/item2.xml"/><Relationship Id="rId16" Type="http://schemas.openxmlformats.org/officeDocument/2006/relationships/hyperlink" Target="https://github.com/adamjardali/Resturant-APP-React-Nativ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damjardali/FastPI-Microservices-To-do-app-Redis/tree/main/ap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adamjardali/FastAPI-GraphQ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D18446E6F4D06956EF61E970D944B"/>
        <w:category>
          <w:name w:val="General"/>
          <w:gallery w:val="placeholder"/>
        </w:category>
        <w:types>
          <w:type w:val="bbPlcHdr"/>
        </w:types>
        <w:behaviors>
          <w:behavior w:val="content"/>
        </w:behaviors>
        <w:guid w:val="{11C56A0F-C091-435C-A9C4-0869CE713728}"/>
      </w:docPartPr>
      <w:docPartBody>
        <w:p w:rsidR="00B2254D" w:rsidRDefault="00000000">
          <w:pPr>
            <w:pStyle w:val="DE1D18446E6F4D06956EF61E970D944B"/>
          </w:pPr>
          <w:r>
            <w:t>Education</w:t>
          </w:r>
        </w:p>
      </w:docPartBody>
    </w:docPart>
    <w:docPart>
      <w:docPartPr>
        <w:name w:val="A12D333B39E74708BC63D3BDE995C1E3"/>
        <w:category>
          <w:name w:val="General"/>
          <w:gallery w:val="placeholder"/>
        </w:category>
        <w:types>
          <w:type w:val="bbPlcHdr"/>
        </w:types>
        <w:behaviors>
          <w:behavior w:val="content"/>
        </w:behaviors>
        <w:guid w:val="{0D8A2E47-B155-4698-A0E3-DA144E515118}"/>
      </w:docPartPr>
      <w:docPartBody>
        <w:p w:rsidR="00DB4013" w:rsidRDefault="00507FC8" w:rsidP="00507FC8">
          <w:pPr>
            <w:pStyle w:val="A12D333B39E74708BC63D3BDE995C1E3"/>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01"/>
    <w:rsid w:val="001868E0"/>
    <w:rsid w:val="002F7AB3"/>
    <w:rsid w:val="00507FC8"/>
    <w:rsid w:val="00662ECF"/>
    <w:rsid w:val="006F308D"/>
    <w:rsid w:val="00A17C1B"/>
    <w:rsid w:val="00B2254D"/>
    <w:rsid w:val="00DB4013"/>
    <w:rsid w:val="00ED6E01"/>
    <w:rsid w:val="00F97291"/>
    <w:rsid w:val="00FE4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styleId="Emphasis">
    <w:name w:val="Emphasis"/>
    <w:basedOn w:val="DefaultParagraphFont"/>
    <w:uiPriority w:val="20"/>
    <w:qFormat/>
    <w:rPr>
      <w:b w:val="0"/>
      <w:i w:val="0"/>
      <w:iCs/>
      <w:color w:val="595959" w:themeColor="text1" w:themeTint="A6"/>
    </w:rPr>
  </w:style>
  <w:style w:type="paragraph" w:customStyle="1" w:styleId="DE1D18446E6F4D06956EF61E970D944B">
    <w:name w:val="DE1D18446E6F4D06956EF61E970D944B"/>
  </w:style>
  <w:style w:type="paragraph" w:customStyle="1" w:styleId="A12D333B39E74708BC63D3BDE995C1E3">
    <w:name w:val="A12D333B39E74708BC63D3BDE995C1E3"/>
    <w:rsid w:val="00507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4.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E5732D-675C-4563-90FA-A51DC1619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0</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2023-02-05T11:09:00Z</dcterms:created>
  <dcterms:modified xsi:type="dcterms:W3CDTF">2023-05-01T14:49:00Z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